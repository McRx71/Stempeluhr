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B6" w:rsidRPr="001E0CB6" w:rsidRDefault="001E0CB6" w:rsidP="001E0CB6">
      <w:pPr>
        <w:ind w:right="-426"/>
        <w:rPr>
          <w:rFonts w:ascii="Frutiger 45 Light" w:hAnsi="Frutiger 45 Light"/>
          <w:sz w:val="24"/>
        </w:rPr>
      </w:pPr>
    </w:p>
    <w:tbl>
      <w:tblPr>
        <w:tblW w:w="9702" w:type="dxa"/>
        <w:tblInd w:w="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7180"/>
        <w:gridCol w:w="1035"/>
      </w:tblGrid>
      <w:tr w:rsidR="001E0CB6" w:rsidRPr="001E0CB6" w:rsidTr="00BE0502">
        <w:trPr>
          <w:trHeight w:val="540"/>
        </w:trPr>
        <w:tc>
          <w:tcPr>
            <w:tcW w:w="1487" w:type="dxa"/>
            <w:tcBorders>
              <w:right w:val="single" w:sz="4" w:space="0" w:color="auto"/>
            </w:tcBorders>
          </w:tcPr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position w:val="-26"/>
                <w:sz w:val="24"/>
              </w:rPr>
            </w:pPr>
            <w:r w:rsidRPr="001E0CB6">
              <w:rPr>
                <w:rFonts w:ascii="Frutiger 45 Light" w:hAnsi="Frutiger 45 Light"/>
                <w:b/>
                <w:sz w:val="24"/>
              </w:rPr>
              <w:t xml:space="preserve">   </w:t>
            </w:r>
            <w:r w:rsidRPr="001E0CB6">
              <w:rPr>
                <w:rFonts w:ascii="Frutiger 45 Light" w:hAnsi="Frutiger 45 Light"/>
                <w:b/>
                <w:position w:val="-26"/>
                <w:sz w:val="24"/>
              </w:rPr>
              <w:t>Tag</w:t>
            </w:r>
          </w:p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sz w:val="24"/>
              </w:rPr>
            </w:pPr>
          </w:p>
        </w:tc>
        <w:tc>
          <w:tcPr>
            <w:tcW w:w="7180" w:type="dxa"/>
            <w:tcBorders>
              <w:left w:val="single" w:sz="4" w:space="0" w:color="auto"/>
              <w:right w:val="single" w:sz="12" w:space="0" w:color="auto"/>
            </w:tcBorders>
          </w:tcPr>
          <w:p w:rsidR="001E0CB6" w:rsidRPr="001E0CB6" w:rsidRDefault="001E0CB6" w:rsidP="001E0CB6">
            <w:pPr>
              <w:ind w:left="70" w:right="-284"/>
              <w:rPr>
                <w:rFonts w:ascii="Frutiger 45 Light" w:hAnsi="Frutiger 45 Light"/>
                <w:b/>
                <w:sz w:val="24"/>
              </w:rPr>
            </w:pPr>
            <w:r w:rsidRPr="001E0CB6">
              <w:rPr>
                <w:rFonts w:ascii="Frutiger 45 Light" w:hAnsi="Frutiger 45 Light"/>
                <w:b/>
                <w:bCs/>
                <w:sz w:val="18"/>
              </w:rPr>
              <w:t>Ausgeführte Arbeiten</w:t>
            </w:r>
            <w:r w:rsidRPr="001E0CB6">
              <w:rPr>
                <w:rFonts w:ascii="Frutiger 45 Light" w:hAnsi="Frutiger 45 Light"/>
                <w:sz w:val="18"/>
              </w:rPr>
              <w:t xml:space="preserve">,                              </w:t>
            </w:r>
            <w:r w:rsidRPr="001E0CB6">
              <w:rPr>
                <w:rFonts w:ascii="Frutiger 45 Light" w:hAnsi="Frutiger 45 Light"/>
                <w:position w:val="-30"/>
                <w:sz w:val="18"/>
              </w:rPr>
              <w:t>bzw.</w:t>
            </w:r>
            <w:r w:rsidRPr="001E0CB6">
              <w:rPr>
                <w:rFonts w:ascii="Frutiger 45 Light" w:hAnsi="Frutiger 45 Light"/>
                <w:sz w:val="18"/>
              </w:rPr>
              <w:t xml:space="preserve">                            </w:t>
            </w:r>
            <w:r w:rsidRPr="001E0CB6">
              <w:rPr>
                <w:rFonts w:ascii="Frutiger 45 Light" w:hAnsi="Frutiger 45 Light"/>
                <w:b/>
                <w:bCs/>
                <w:sz w:val="18"/>
                <w:szCs w:val="18"/>
              </w:rPr>
              <w:t>Berufskolleg Unterweisungen,  u. a. m</w:t>
            </w:r>
            <w:r w:rsidRPr="001E0CB6">
              <w:rPr>
                <w:rFonts w:ascii="Frutiger 45 Light" w:hAnsi="Frutiger 45 Light"/>
                <w:b/>
                <w:sz w:val="18"/>
                <w:szCs w:val="18"/>
              </w:rPr>
              <w:t xml:space="preserve">                                                             Unterrichtsthemen</w:t>
            </w:r>
          </w:p>
        </w:tc>
        <w:tc>
          <w:tcPr>
            <w:tcW w:w="1035" w:type="dxa"/>
            <w:tcBorders>
              <w:left w:val="single" w:sz="12" w:space="0" w:color="auto"/>
            </w:tcBorders>
          </w:tcPr>
          <w:p w:rsidR="001E0CB6" w:rsidRPr="00BE0502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 xml:space="preserve"> </w:t>
            </w:r>
            <w:r w:rsidRPr="00BE0502">
              <w:rPr>
                <w:rFonts w:ascii="Frutiger 45 Light" w:hAnsi="Frutiger 45 Light"/>
                <w:b/>
                <w:sz w:val="18"/>
              </w:rPr>
              <w:t>Stunden</w:t>
            </w:r>
          </w:p>
          <w:p w:rsidR="00BE0502" w:rsidRDefault="00BE0502" w:rsidP="0045100F">
            <w:pPr>
              <w:ind w:right="-284"/>
              <w:jc w:val="both"/>
              <w:rPr>
                <w:rFonts w:ascii="Frutiger 45 Light" w:hAnsi="Frutiger 45 Light"/>
              </w:rPr>
            </w:pPr>
          </w:p>
          <w:p w:rsidR="001E0CB6" w:rsidRPr="001E0CB6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24"/>
              </w:rPr>
            </w:pPr>
            <w:proofErr w:type="spellStart"/>
            <w:r w:rsidRPr="001E0CB6">
              <w:rPr>
                <w:rFonts w:ascii="Frutiger 45 Light" w:hAnsi="Frutiger 45 Light"/>
              </w:rPr>
              <w:t>Einz</w:t>
            </w:r>
            <w:proofErr w:type="spellEnd"/>
            <w:r w:rsidRPr="001E0CB6">
              <w:rPr>
                <w:rFonts w:ascii="Frutiger 45 Light" w:hAnsi="Frutiger 45 Light"/>
              </w:rPr>
              <w:t>. Ges.</w:t>
            </w:r>
          </w:p>
        </w:tc>
      </w:tr>
    </w:tbl>
    <w:p w:rsidR="001E0CB6" w:rsidRPr="001E0CB6" w:rsidRDefault="001E0CB6" w:rsidP="001E0CB6">
      <w:pPr>
        <w:ind w:right="-284"/>
        <w:rPr>
          <w:rFonts w:ascii="Frutiger 45 Light" w:hAnsi="Frutiger 45 Light"/>
          <w:b/>
          <w:sz w:val="16"/>
        </w:rPr>
      </w:pPr>
    </w:p>
    <w:tbl>
      <w:tblPr>
        <w:tblW w:w="969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215"/>
        <w:gridCol w:w="550"/>
        <w:gridCol w:w="471"/>
      </w:tblGrid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 w:cs="Arial"/>
                <w:b/>
                <w:bCs/>
                <w:sz w:val="24"/>
              </w:rPr>
            </w:pPr>
            <w:r>
              <w:rPr>
                <w:rFonts w:ascii="Frutiger 45 Light" w:hAnsi="Frutiger 45 Light" w:cs="Arial"/>
                <w:b/>
                <w:bCs/>
                <w:sz w:val="24"/>
              </w:rPr>
              <w:t>Montag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0125E2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D82F1B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Aufräumarbeiten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Dienstag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Mittwoch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91732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3"/>
              <w:rPr>
                <w:rFonts w:ascii="Frutiger 45 Light" w:hAnsi="Frutiger 45 Light"/>
                <w:b/>
                <w:szCs w:val="24"/>
              </w:rPr>
            </w:pPr>
            <w:r w:rsidRPr="001E0CB6">
              <w:rPr>
                <w:rFonts w:ascii="Frutiger 45 Light" w:hAnsi="Frutiger 45 Light"/>
                <w:b/>
                <w:szCs w:val="24"/>
              </w:rPr>
              <w:t>Donnerstag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Freitag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rPr>
          <w:trHeight w:val="58"/>
        </w:trPr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BE0502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8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</w:tbl>
    <w:p w:rsidR="001E0CB6" w:rsidRDefault="001E0CB6" w:rsidP="001E0CB6">
      <w:pPr>
        <w:spacing w:line="260" w:lineRule="exact"/>
        <w:ind w:right="-823"/>
        <w:rPr>
          <w:rFonts w:ascii="Frutiger 45 Light" w:hAnsi="Frutiger 45 Light"/>
          <w:sz w:val="18"/>
          <w:szCs w:val="18"/>
        </w:rPr>
      </w:pPr>
      <w:r>
        <w:rPr>
          <w:rFonts w:ascii="Frutiger 45 Light" w:hAnsi="Frutiger 45 Light"/>
          <w:sz w:val="18"/>
          <w:szCs w:val="18"/>
        </w:rPr>
        <w:t xml:space="preserve"> </w:t>
      </w:r>
    </w:p>
    <w:p w:rsidR="001E0CB6" w:rsidRPr="001E0CB6" w:rsidRDefault="005D7111" w:rsidP="001E0CB6">
      <w:pPr>
        <w:spacing w:line="260" w:lineRule="exact"/>
        <w:ind w:right="-1957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 </w:t>
      </w:r>
      <w:r w:rsidR="001E0CB6" w:rsidRPr="001E0CB6">
        <w:rPr>
          <w:rFonts w:ascii="Frutiger 45 Light" w:hAnsi="Frutiger 45 Light"/>
        </w:rPr>
        <w:t>Durch die nachfolgende Unterschrift wird die Richtigkeit und Vollständigkeit der obigen Angaben bestätigt.</w:t>
      </w: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6C4959" w:rsidRDefault="006C4959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spacing w:line="260" w:lineRule="exact"/>
        <w:rPr>
          <w:rFonts w:ascii="Frutiger 45 Light" w:hAnsi="Frutiger 45 Light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1E0CB6" w:rsidRPr="001E0CB6" w:rsidTr="006C4959">
        <w:trPr>
          <w:trHeight w:val="250"/>
        </w:trPr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  <w:r w:rsidRPr="001E0CB6">
              <w:rPr>
                <w:rFonts w:ascii="Frutiger 45 Light" w:hAnsi="Frutiger 45 Light"/>
              </w:rPr>
              <w:t>Datum, Unterschrift Auszubildende/r</w:t>
            </w:r>
          </w:p>
        </w:tc>
        <w:tc>
          <w:tcPr>
            <w:tcW w:w="1701" w:type="dxa"/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6C4959">
            <w:pPr>
              <w:spacing w:line="260" w:lineRule="exact"/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 xml:space="preserve"> </w:t>
            </w:r>
            <w:r w:rsidRPr="001E0CB6">
              <w:rPr>
                <w:rFonts w:ascii="Frutiger 45 Light" w:hAnsi="Frutiger 45 Light"/>
              </w:rPr>
              <w:t xml:space="preserve">Datum, Unterschrift </w:t>
            </w:r>
            <w:r w:rsidR="006C4959" w:rsidRPr="006C4959">
              <w:rPr>
                <w:rFonts w:ascii="Frutiger 45 Light" w:hAnsi="Frutiger 45 Light"/>
              </w:rPr>
              <w:t>Ausbilder/in</w:t>
            </w:r>
          </w:p>
        </w:tc>
      </w:tr>
    </w:tbl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rPr>
          <w:rFonts w:ascii="Frutiger 45 Light" w:hAnsi="Frutiger 45 Light"/>
          <w:sz w:val="16"/>
        </w:rPr>
      </w:pPr>
    </w:p>
    <w:sectPr w:rsidR="001E0CB6" w:rsidRPr="001E0CB6" w:rsidSect="001E0CB6">
      <w:headerReference w:type="default" r:id="rId8"/>
      <w:footerReference w:type="default" r:id="rId9"/>
      <w:headerReference w:type="first" r:id="rId10"/>
      <w:pgSz w:w="11906" w:h="16838"/>
      <w:pgMar w:top="2268" w:right="2977" w:bottom="1276" w:left="124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2F" w:rsidRDefault="0076592F" w:rsidP="00F67EBD">
      <w:r>
        <w:separator/>
      </w:r>
    </w:p>
  </w:endnote>
  <w:endnote w:type="continuationSeparator" w:id="0">
    <w:p w:rsidR="0076592F" w:rsidRDefault="0076592F" w:rsidP="00F6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0040304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5D7111" w:rsidRDefault="003F51BB" w:rsidP="00C30002">
    <w:pPr>
      <w:pStyle w:val="Fuzeile"/>
      <w:tabs>
        <w:tab w:val="clear" w:pos="9072"/>
        <w:tab w:val="right" w:pos="9781"/>
      </w:tabs>
      <w:rPr>
        <w:rFonts w:ascii="Frutiger 45 Light" w:hAnsi="Frutiger 45 Light"/>
      </w:rPr>
    </w:pPr>
    <w:r w:rsidRPr="005D7111">
      <w:rPr>
        <w:rFonts w:ascii="Frutiger 45 Light" w:hAnsi="Frutiger 45 Light"/>
      </w:rPr>
      <w:tab/>
    </w:r>
    <w:r w:rsidRPr="005D7111">
      <w:rPr>
        <w:rFonts w:ascii="Frutiger 45 Light" w:hAnsi="Frutiger 45 Light"/>
      </w:rPr>
      <w:tab/>
    </w:r>
    <w:r w:rsidR="00C30002" w:rsidRPr="005D7111">
      <w:rPr>
        <w:rFonts w:ascii="Frutiger 45 Light" w:hAnsi="Frutiger 45 Light"/>
      </w:rPr>
      <w:t>Seite</w:t>
    </w:r>
    <w:r w:rsidRPr="005D7111">
      <w:rPr>
        <w:rFonts w:ascii="Frutiger 45 Light" w:hAnsi="Frutiger 45 Light"/>
      </w:rPr>
      <w:t xml:space="preserve"> </w:t>
    </w:r>
    <w:r w:rsidR="00A36836" w:rsidRPr="005D7111">
      <w:rPr>
        <w:rFonts w:ascii="Frutiger 45 Light" w:hAnsi="Frutiger 45 Light"/>
      </w:rPr>
      <w:fldChar w:fldCharType="begin"/>
    </w:r>
    <w:r w:rsidR="00A36836" w:rsidRPr="005D7111">
      <w:rPr>
        <w:rFonts w:ascii="Frutiger 45 Light" w:hAnsi="Frutiger 45 Light"/>
      </w:rPr>
      <w:instrText xml:space="preserve"> PAGE   \* MERGEFORMAT </w:instrText>
    </w:r>
    <w:r w:rsidR="00A36836" w:rsidRPr="005D7111">
      <w:rPr>
        <w:rFonts w:ascii="Frutiger 45 Light" w:hAnsi="Frutiger 45 Light"/>
      </w:rPr>
      <w:fldChar w:fldCharType="separate"/>
    </w:r>
    <w:r w:rsidR="00F75692">
      <w:rPr>
        <w:rFonts w:ascii="Frutiger 45 Light" w:hAnsi="Frutiger 45 Light"/>
        <w:noProof/>
      </w:rPr>
      <w:t>1</w:t>
    </w:r>
    <w:r w:rsidR="00A36836" w:rsidRPr="005D7111">
      <w:rPr>
        <w:rFonts w:ascii="Frutiger 45 Light" w:hAnsi="Frutiger 45 Light"/>
        <w:noProof/>
      </w:rPr>
      <w:fldChar w:fldCharType="end"/>
    </w:r>
    <w:r w:rsidRPr="005D7111">
      <w:rPr>
        <w:rFonts w:ascii="Frutiger 45 Light" w:hAnsi="Frutiger 45 Light"/>
      </w:rPr>
      <w:t xml:space="preserve"> / </w:t>
    </w:r>
    <w:r w:rsidR="001975E4" w:rsidRPr="005D7111">
      <w:rPr>
        <w:rFonts w:ascii="Frutiger 45 Light" w:hAnsi="Frutiger 45 Light"/>
      </w:rPr>
      <w:fldChar w:fldCharType="begin"/>
    </w:r>
    <w:r w:rsidR="001975E4" w:rsidRPr="005D7111">
      <w:rPr>
        <w:rFonts w:ascii="Frutiger 45 Light" w:hAnsi="Frutiger 45 Light"/>
      </w:rPr>
      <w:instrText xml:space="preserve"> NUMPAGES   \* MERGEFORMAT </w:instrText>
    </w:r>
    <w:r w:rsidR="001975E4" w:rsidRPr="005D7111">
      <w:rPr>
        <w:rFonts w:ascii="Frutiger 45 Light" w:hAnsi="Frutiger 45 Light"/>
      </w:rPr>
      <w:fldChar w:fldCharType="separate"/>
    </w:r>
    <w:r w:rsidR="00F75692">
      <w:rPr>
        <w:rFonts w:ascii="Frutiger 45 Light" w:hAnsi="Frutiger 45 Light"/>
        <w:noProof/>
      </w:rPr>
      <w:t>1</w:t>
    </w:r>
    <w:r w:rsidR="001975E4" w:rsidRPr="005D7111">
      <w:rPr>
        <w:rFonts w:ascii="Frutiger 45 Light" w:hAnsi="Frutiger 45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2F" w:rsidRDefault="0076592F" w:rsidP="00F67EBD">
      <w:r>
        <w:separator/>
      </w:r>
    </w:p>
  </w:footnote>
  <w:footnote w:type="continuationSeparator" w:id="0">
    <w:p w:rsidR="0076592F" w:rsidRDefault="0076592F" w:rsidP="00F6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845843" w:rsidRDefault="0017301B" w:rsidP="00845843">
    <w:pPr>
      <w:pStyle w:val="DIALKopf-Fusszeile"/>
    </w:pPr>
    <w:r>
      <w:drawing>
        <wp:anchor distT="0" distB="0" distL="114300" distR="114300" simplePos="0" relativeHeight="251658240" behindDoc="1" locked="0" layoutInCell="1" allowOverlap="1" wp14:anchorId="6926B5D2" wp14:editId="0D1A2557">
          <wp:simplePos x="0" y="0"/>
          <wp:positionH relativeFrom="page">
            <wp:posOffset>5648325</wp:posOffset>
          </wp:positionH>
          <wp:positionV relativeFrom="page">
            <wp:posOffset>381000</wp:posOffset>
          </wp:positionV>
          <wp:extent cx="1457960" cy="590550"/>
          <wp:effectExtent l="0" t="0" r="8890" b="0"/>
          <wp:wrapNone/>
          <wp:docPr id="19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1BB" w:rsidRPr="00845843">
      <w:tab/>
    </w:r>
  </w:p>
  <w:p w:rsidR="001E0CB6" w:rsidRPr="005D7111" w:rsidRDefault="001E0CB6" w:rsidP="001E0CB6">
    <w:pPr>
      <w:ind w:right="-426"/>
      <w:rPr>
        <w:rFonts w:ascii="Frutiger 45 Light" w:hAnsi="Frutiger 45 Light"/>
        <w:b/>
        <w:sz w:val="32"/>
        <w:szCs w:val="32"/>
      </w:rPr>
    </w:pPr>
    <w:r w:rsidRPr="005D7111">
      <w:rPr>
        <w:rFonts w:ascii="Frutiger 45 Light" w:hAnsi="Frutiger 45 Light"/>
        <w:b/>
        <w:sz w:val="32"/>
        <w:szCs w:val="32"/>
      </w:rPr>
      <w:t xml:space="preserve">Ausbildungsnachweis </w:t>
    </w:r>
    <w:proofErr w:type="spellStart"/>
    <w:r w:rsidRPr="005D7111">
      <w:rPr>
        <w:rFonts w:ascii="Frutiger 45 Light" w:hAnsi="Frutiger 45 Light"/>
        <w:b/>
        <w:sz w:val="32"/>
        <w:szCs w:val="32"/>
      </w:rPr>
      <w:t>Nr</w:t>
    </w:r>
    <w:proofErr w:type="spellEnd"/>
    <w:r w:rsidRPr="005D7111">
      <w:rPr>
        <w:rFonts w:ascii="Frutiger 45 Light" w:hAnsi="Frutiger 45 Light"/>
        <w:b/>
        <w:sz w:val="32"/>
        <w:szCs w:val="32"/>
      </w:rPr>
      <w:t xml:space="preserve">:____ </w:t>
    </w:r>
  </w:p>
  <w:p w:rsidR="005D7111" w:rsidRDefault="005D7111" w:rsidP="001E0CB6">
    <w:pPr>
      <w:ind w:right="-426"/>
      <w:rPr>
        <w:rFonts w:ascii="Arial" w:hAnsi="Arial"/>
        <w:sz w:val="16"/>
        <w:szCs w:val="16"/>
      </w:rPr>
    </w:pPr>
  </w:p>
  <w:p w:rsidR="001E0CB6" w:rsidRPr="005D7111" w:rsidRDefault="001E0CB6" w:rsidP="001E0CB6">
    <w:pPr>
      <w:ind w:right="-426"/>
      <w:rPr>
        <w:rFonts w:ascii="Arial" w:hAnsi="Arial"/>
      </w:rPr>
    </w:pPr>
    <w:r w:rsidRPr="005D7111">
      <w:rPr>
        <w:rFonts w:ascii="Arial" w:hAnsi="Arial"/>
      </w:rPr>
      <w:t>für die ____. Woche vom ______  bis ______</w:t>
    </w:r>
  </w:p>
  <w:p w:rsidR="001E0CB6" w:rsidRDefault="001E0CB6" w:rsidP="001E0CB6">
    <w:pPr>
      <w:ind w:right="-426"/>
      <w:rPr>
        <w:rFonts w:ascii="Arial" w:hAnsi="Arial"/>
      </w:rPr>
    </w:pPr>
  </w:p>
  <w:p w:rsidR="001E0CB6" w:rsidRPr="001E0CB6" w:rsidRDefault="001E0CB6" w:rsidP="001E0CB6">
    <w:pPr>
      <w:ind w:right="-426"/>
      <w:rPr>
        <w:rFonts w:ascii="Frutiger 45 Light" w:hAnsi="Frutiger 45 Light"/>
      </w:rPr>
    </w:pPr>
    <w:r w:rsidRPr="001E0CB6">
      <w:rPr>
        <w:rFonts w:ascii="Frutiger 45 Light" w:hAnsi="Frutiger 45 Light"/>
      </w:rPr>
      <w:t xml:space="preserve">Auszubildender: </w:t>
    </w:r>
    <w:r w:rsidR="0024117E">
      <w:rPr>
        <w:rFonts w:ascii="Frutiger 45 Light" w:hAnsi="Frutiger 45 Light"/>
      </w:rPr>
      <w:t>Chris Liam Hellwig</w:t>
    </w:r>
  </w:p>
  <w:p w:rsidR="001E0CB6" w:rsidRPr="001E0CB6" w:rsidRDefault="001E0CB6" w:rsidP="001E0CB6">
    <w:pPr>
      <w:ind w:right="-426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Default="001525B0" w:rsidP="00F67EBD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7640DF" wp14:editId="34A39A95">
          <wp:simplePos x="0" y="0"/>
          <wp:positionH relativeFrom="rightMargin">
            <wp:posOffset>-30802</wp:posOffset>
          </wp:positionH>
          <wp:positionV relativeFrom="page">
            <wp:posOffset>380365</wp:posOffset>
          </wp:positionV>
          <wp:extent cx="1457960" cy="590550"/>
          <wp:effectExtent l="0" t="0" r="8890" b="0"/>
          <wp:wrapNone/>
          <wp:docPr id="20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86" r="686"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F71"/>
    <w:multiLevelType w:val="hybridMultilevel"/>
    <w:tmpl w:val="68F2A0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1F5"/>
    <w:multiLevelType w:val="hybridMultilevel"/>
    <w:tmpl w:val="774E757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F6AB3"/>
    <w:multiLevelType w:val="hybridMultilevel"/>
    <w:tmpl w:val="3AD8D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477"/>
    <w:multiLevelType w:val="hybridMultilevel"/>
    <w:tmpl w:val="D99A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52BF"/>
    <w:multiLevelType w:val="hybridMultilevel"/>
    <w:tmpl w:val="84BA4ED8"/>
    <w:lvl w:ilvl="0" w:tplc="9704E9E8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451A0"/>
    <w:multiLevelType w:val="hybridMultilevel"/>
    <w:tmpl w:val="4CACB7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0D1E"/>
    <w:multiLevelType w:val="hybridMultilevel"/>
    <w:tmpl w:val="C292E4E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460A6"/>
    <w:multiLevelType w:val="hybridMultilevel"/>
    <w:tmpl w:val="207C78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D18"/>
    <w:multiLevelType w:val="hybridMultilevel"/>
    <w:tmpl w:val="CB88A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7834"/>
    <w:multiLevelType w:val="hybridMultilevel"/>
    <w:tmpl w:val="573AD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63A"/>
    <w:multiLevelType w:val="hybridMultilevel"/>
    <w:tmpl w:val="F580F3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AC3"/>
    <w:multiLevelType w:val="hybridMultilevel"/>
    <w:tmpl w:val="71289F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6BDA"/>
    <w:multiLevelType w:val="hybridMultilevel"/>
    <w:tmpl w:val="5A48D5E8"/>
    <w:lvl w:ilvl="0" w:tplc="B53C6D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ADA"/>
    <w:multiLevelType w:val="hybridMultilevel"/>
    <w:tmpl w:val="4A9E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86A50"/>
    <w:multiLevelType w:val="hybridMultilevel"/>
    <w:tmpl w:val="83D4FC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150ED"/>
    <w:multiLevelType w:val="hybridMultilevel"/>
    <w:tmpl w:val="03B47542"/>
    <w:lvl w:ilvl="0" w:tplc="9670D312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20A45"/>
    <w:multiLevelType w:val="hybridMultilevel"/>
    <w:tmpl w:val="5EE4DA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73984"/>
    <w:multiLevelType w:val="hybridMultilevel"/>
    <w:tmpl w:val="800E0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2504D"/>
    <w:multiLevelType w:val="multilevel"/>
    <w:tmpl w:val="0407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9" w15:restartNumberingAfterBreak="0">
    <w:nsid w:val="620A52DF"/>
    <w:multiLevelType w:val="hybridMultilevel"/>
    <w:tmpl w:val="02328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2624"/>
    <w:multiLevelType w:val="hybridMultilevel"/>
    <w:tmpl w:val="71B24CD4"/>
    <w:lvl w:ilvl="0" w:tplc="F9B8CA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C7EF4"/>
    <w:multiLevelType w:val="hybridMultilevel"/>
    <w:tmpl w:val="88AA87A4"/>
    <w:lvl w:ilvl="0" w:tplc="BD9A76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2F25"/>
    <w:multiLevelType w:val="hybridMultilevel"/>
    <w:tmpl w:val="9620CF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9EC"/>
    <w:multiLevelType w:val="hybridMultilevel"/>
    <w:tmpl w:val="83CEF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474E1"/>
    <w:multiLevelType w:val="hybridMultilevel"/>
    <w:tmpl w:val="42A28D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0454"/>
    <w:multiLevelType w:val="hybridMultilevel"/>
    <w:tmpl w:val="5F2A5C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82B64"/>
    <w:multiLevelType w:val="hybridMultilevel"/>
    <w:tmpl w:val="962C8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04D4C"/>
    <w:multiLevelType w:val="hybridMultilevel"/>
    <w:tmpl w:val="164CA5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9259F"/>
    <w:multiLevelType w:val="hybridMultilevel"/>
    <w:tmpl w:val="029A1F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12"/>
  </w:num>
  <w:num w:numId="15">
    <w:abstractNumId w:val="26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2"/>
  </w:num>
  <w:num w:numId="21">
    <w:abstractNumId w:val="28"/>
  </w:num>
  <w:num w:numId="22">
    <w:abstractNumId w:val="5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1"/>
  </w:num>
  <w:num w:numId="28">
    <w:abstractNumId w:val="23"/>
  </w:num>
  <w:num w:numId="29">
    <w:abstractNumId w:val="10"/>
  </w:num>
  <w:num w:numId="30">
    <w:abstractNumId w:val="27"/>
  </w:num>
  <w:num w:numId="31">
    <w:abstractNumId w:val="0"/>
  </w:num>
  <w:num w:numId="32">
    <w:abstractNumId w:val="25"/>
  </w:num>
  <w:num w:numId="33">
    <w:abstractNumId w:val="17"/>
  </w:num>
  <w:num w:numId="34">
    <w:abstractNumId w:val="7"/>
  </w:num>
  <w:num w:numId="35">
    <w:abstractNumId w:val="6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6"/>
    <w:rsid w:val="00004AFB"/>
    <w:rsid w:val="000078FA"/>
    <w:rsid w:val="000125E2"/>
    <w:rsid w:val="00022454"/>
    <w:rsid w:val="00024397"/>
    <w:rsid w:val="000338C0"/>
    <w:rsid w:val="00042575"/>
    <w:rsid w:val="00045A96"/>
    <w:rsid w:val="00051010"/>
    <w:rsid w:val="00051946"/>
    <w:rsid w:val="0005385B"/>
    <w:rsid w:val="0007001B"/>
    <w:rsid w:val="0007147F"/>
    <w:rsid w:val="0007479B"/>
    <w:rsid w:val="000761BF"/>
    <w:rsid w:val="00095463"/>
    <w:rsid w:val="00096D2B"/>
    <w:rsid w:val="000A6DD9"/>
    <w:rsid w:val="000A6E7B"/>
    <w:rsid w:val="000B475B"/>
    <w:rsid w:val="000C12AB"/>
    <w:rsid w:val="000D4CA5"/>
    <w:rsid w:val="000E126D"/>
    <w:rsid w:val="000E2332"/>
    <w:rsid w:val="000E7EFA"/>
    <w:rsid w:val="00143BBB"/>
    <w:rsid w:val="001510B0"/>
    <w:rsid w:val="001525B0"/>
    <w:rsid w:val="00153CBD"/>
    <w:rsid w:val="00155D70"/>
    <w:rsid w:val="00156577"/>
    <w:rsid w:val="001573D8"/>
    <w:rsid w:val="0017301B"/>
    <w:rsid w:val="00173578"/>
    <w:rsid w:val="00181EDD"/>
    <w:rsid w:val="00185728"/>
    <w:rsid w:val="001917A1"/>
    <w:rsid w:val="001926FB"/>
    <w:rsid w:val="00194126"/>
    <w:rsid w:val="001975E4"/>
    <w:rsid w:val="001A1A28"/>
    <w:rsid w:val="001B0FC4"/>
    <w:rsid w:val="001B130A"/>
    <w:rsid w:val="001B2FFF"/>
    <w:rsid w:val="001D1698"/>
    <w:rsid w:val="001D598C"/>
    <w:rsid w:val="001E0CB6"/>
    <w:rsid w:val="001E0F35"/>
    <w:rsid w:val="001F2A06"/>
    <w:rsid w:val="001F543C"/>
    <w:rsid w:val="0024117E"/>
    <w:rsid w:val="00243455"/>
    <w:rsid w:val="00246EAE"/>
    <w:rsid w:val="00254E3E"/>
    <w:rsid w:val="00257F61"/>
    <w:rsid w:val="002673FE"/>
    <w:rsid w:val="00270189"/>
    <w:rsid w:val="00281428"/>
    <w:rsid w:val="00292D5E"/>
    <w:rsid w:val="002A5DC2"/>
    <w:rsid w:val="002B0CF8"/>
    <w:rsid w:val="002B427C"/>
    <w:rsid w:val="002C65CE"/>
    <w:rsid w:val="002D55FA"/>
    <w:rsid w:val="002D589B"/>
    <w:rsid w:val="002E045A"/>
    <w:rsid w:val="002E36ED"/>
    <w:rsid w:val="002F0CBE"/>
    <w:rsid w:val="003102D1"/>
    <w:rsid w:val="00322ACB"/>
    <w:rsid w:val="0032572C"/>
    <w:rsid w:val="003437A8"/>
    <w:rsid w:val="00351A97"/>
    <w:rsid w:val="00362910"/>
    <w:rsid w:val="0036758A"/>
    <w:rsid w:val="003861BF"/>
    <w:rsid w:val="0038658B"/>
    <w:rsid w:val="00393077"/>
    <w:rsid w:val="003A2C48"/>
    <w:rsid w:val="003B2541"/>
    <w:rsid w:val="003B2756"/>
    <w:rsid w:val="003C4433"/>
    <w:rsid w:val="003C59F2"/>
    <w:rsid w:val="003C6391"/>
    <w:rsid w:val="003D4380"/>
    <w:rsid w:val="003D6BFF"/>
    <w:rsid w:val="003E3D9B"/>
    <w:rsid w:val="003E5A57"/>
    <w:rsid w:val="003E6D18"/>
    <w:rsid w:val="003F0B6E"/>
    <w:rsid w:val="003F51BB"/>
    <w:rsid w:val="003F5689"/>
    <w:rsid w:val="004124A9"/>
    <w:rsid w:val="0043192B"/>
    <w:rsid w:val="00435A58"/>
    <w:rsid w:val="00436E3A"/>
    <w:rsid w:val="00453A79"/>
    <w:rsid w:val="00455437"/>
    <w:rsid w:val="004607A9"/>
    <w:rsid w:val="004701AC"/>
    <w:rsid w:val="00473EE0"/>
    <w:rsid w:val="00475589"/>
    <w:rsid w:val="00486FDC"/>
    <w:rsid w:val="00495EBA"/>
    <w:rsid w:val="00497BB0"/>
    <w:rsid w:val="004A12E7"/>
    <w:rsid w:val="004A1C93"/>
    <w:rsid w:val="004A239E"/>
    <w:rsid w:val="004A2855"/>
    <w:rsid w:val="004B15AA"/>
    <w:rsid w:val="004B391D"/>
    <w:rsid w:val="004B5055"/>
    <w:rsid w:val="004C0FD3"/>
    <w:rsid w:val="004C7343"/>
    <w:rsid w:val="004D4D2C"/>
    <w:rsid w:val="004D63AC"/>
    <w:rsid w:val="004E5CAE"/>
    <w:rsid w:val="005148F6"/>
    <w:rsid w:val="00535FAC"/>
    <w:rsid w:val="00536425"/>
    <w:rsid w:val="0054083E"/>
    <w:rsid w:val="00546E15"/>
    <w:rsid w:val="0054751E"/>
    <w:rsid w:val="00553E54"/>
    <w:rsid w:val="00562941"/>
    <w:rsid w:val="00591214"/>
    <w:rsid w:val="00594644"/>
    <w:rsid w:val="005B38FD"/>
    <w:rsid w:val="005B419E"/>
    <w:rsid w:val="005B4FD1"/>
    <w:rsid w:val="005B6481"/>
    <w:rsid w:val="005C0494"/>
    <w:rsid w:val="005C3DE2"/>
    <w:rsid w:val="005C40D9"/>
    <w:rsid w:val="005C70E0"/>
    <w:rsid w:val="005D0F63"/>
    <w:rsid w:val="005D7111"/>
    <w:rsid w:val="005E7360"/>
    <w:rsid w:val="005F1BAB"/>
    <w:rsid w:val="005F1E5F"/>
    <w:rsid w:val="005F268E"/>
    <w:rsid w:val="005F59B7"/>
    <w:rsid w:val="005F7062"/>
    <w:rsid w:val="006131EC"/>
    <w:rsid w:val="00617F56"/>
    <w:rsid w:val="0062368E"/>
    <w:rsid w:val="00624A5F"/>
    <w:rsid w:val="00633C69"/>
    <w:rsid w:val="006345E7"/>
    <w:rsid w:val="00635366"/>
    <w:rsid w:val="00654603"/>
    <w:rsid w:val="0067493E"/>
    <w:rsid w:val="006820A0"/>
    <w:rsid w:val="006822FB"/>
    <w:rsid w:val="00691314"/>
    <w:rsid w:val="006A317B"/>
    <w:rsid w:val="006A521D"/>
    <w:rsid w:val="006B13AC"/>
    <w:rsid w:val="006C278D"/>
    <w:rsid w:val="006C4959"/>
    <w:rsid w:val="006D5E1A"/>
    <w:rsid w:val="006E4076"/>
    <w:rsid w:val="006F0886"/>
    <w:rsid w:val="00705C01"/>
    <w:rsid w:val="007068F6"/>
    <w:rsid w:val="007138A0"/>
    <w:rsid w:val="00715023"/>
    <w:rsid w:val="00722FC9"/>
    <w:rsid w:val="007262EC"/>
    <w:rsid w:val="00732128"/>
    <w:rsid w:val="00732794"/>
    <w:rsid w:val="007362CC"/>
    <w:rsid w:val="00746501"/>
    <w:rsid w:val="007506C4"/>
    <w:rsid w:val="007522FF"/>
    <w:rsid w:val="0075590C"/>
    <w:rsid w:val="007629D9"/>
    <w:rsid w:val="0076592F"/>
    <w:rsid w:val="007735B1"/>
    <w:rsid w:val="007742D1"/>
    <w:rsid w:val="00776A84"/>
    <w:rsid w:val="007858B3"/>
    <w:rsid w:val="00791A34"/>
    <w:rsid w:val="00793723"/>
    <w:rsid w:val="00795371"/>
    <w:rsid w:val="007C1F48"/>
    <w:rsid w:val="007C5D92"/>
    <w:rsid w:val="007D758C"/>
    <w:rsid w:val="007E61FC"/>
    <w:rsid w:val="0081382C"/>
    <w:rsid w:val="0084438D"/>
    <w:rsid w:val="00845843"/>
    <w:rsid w:val="00857628"/>
    <w:rsid w:val="00867CBB"/>
    <w:rsid w:val="00870AEB"/>
    <w:rsid w:val="00880CFC"/>
    <w:rsid w:val="00894D15"/>
    <w:rsid w:val="008C0699"/>
    <w:rsid w:val="008C5130"/>
    <w:rsid w:val="008C7497"/>
    <w:rsid w:val="008E118D"/>
    <w:rsid w:val="00902130"/>
    <w:rsid w:val="00902A7C"/>
    <w:rsid w:val="00904B44"/>
    <w:rsid w:val="009125F7"/>
    <w:rsid w:val="0091732F"/>
    <w:rsid w:val="0091776B"/>
    <w:rsid w:val="0094088A"/>
    <w:rsid w:val="00952B6E"/>
    <w:rsid w:val="00973E1F"/>
    <w:rsid w:val="009811D5"/>
    <w:rsid w:val="00983B5D"/>
    <w:rsid w:val="009A2B8D"/>
    <w:rsid w:val="009B032A"/>
    <w:rsid w:val="009B77EF"/>
    <w:rsid w:val="009C7821"/>
    <w:rsid w:val="009D1F88"/>
    <w:rsid w:val="009E29F0"/>
    <w:rsid w:val="009F7066"/>
    <w:rsid w:val="009F739A"/>
    <w:rsid w:val="00A05CA6"/>
    <w:rsid w:val="00A1745C"/>
    <w:rsid w:val="00A267A8"/>
    <w:rsid w:val="00A3329B"/>
    <w:rsid w:val="00A36836"/>
    <w:rsid w:val="00A50D11"/>
    <w:rsid w:val="00A537E1"/>
    <w:rsid w:val="00A53B98"/>
    <w:rsid w:val="00A60280"/>
    <w:rsid w:val="00A711A6"/>
    <w:rsid w:val="00A72E52"/>
    <w:rsid w:val="00A920AD"/>
    <w:rsid w:val="00AB6B5E"/>
    <w:rsid w:val="00AB769F"/>
    <w:rsid w:val="00AE6BE2"/>
    <w:rsid w:val="00B04C4C"/>
    <w:rsid w:val="00B07A0A"/>
    <w:rsid w:val="00B32F7A"/>
    <w:rsid w:val="00B40B5B"/>
    <w:rsid w:val="00B428AB"/>
    <w:rsid w:val="00B430F4"/>
    <w:rsid w:val="00B57CF1"/>
    <w:rsid w:val="00B61A62"/>
    <w:rsid w:val="00B70237"/>
    <w:rsid w:val="00B80795"/>
    <w:rsid w:val="00B83C24"/>
    <w:rsid w:val="00B86723"/>
    <w:rsid w:val="00B87CD3"/>
    <w:rsid w:val="00B92CDE"/>
    <w:rsid w:val="00B9462A"/>
    <w:rsid w:val="00B956F5"/>
    <w:rsid w:val="00B959BF"/>
    <w:rsid w:val="00BA688D"/>
    <w:rsid w:val="00BA6DEE"/>
    <w:rsid w:val="00BB7D86"/>
    <w:rsid w:val="00BC333A"/>
    <w:rsid w:val="00BC5520"/>
    <w:rsid w:val="00BD27CB"/>
    <w:rsid w:val="00BD53C2"/>
    <w:rsid w:val="00BD6B62"/>
    <w:rsid w:val="00BE0502"/>
    <w:rsid w:val="00BF047B"/>
    <w:rsid w:val="00C016D8"/>
    <w:rsid w:val="00C04DB1"/>
    <w:rsid w:val="00C30002"/>
    <w:rsid w:val="00C47A2B"/>
    <w:rsid w:val="00C54AB3"/>
    <w:rsid w:val="00C6199F"/>
    <w:rsid w:val="00C750B4"/>
    <w:rsid w:val="00C818E1"/>
    <w:rsid w:val="00C92D5F"/>
    <w:rsid w:val="00C94CDC"/>
    <w:rsid w:val="00CA0866"/>
    <w:rsid w:val="00CA6B1F"/>
    <w:rsid w:val="00CB0017"/>
    <w:rsid w:val="00CE654C"/>
    <w:rsid w:val="00CF2D27"/>
    <w:rsid w:val="00D12BE8"/>
    <w:rsid w:val="00D211F9"/>
    <w:rsid w:val="00D25B25"/>
    <w:rsid w:val="00D33FE2"/>
    <w:rsid w:val="00D3533B"/>
    <w:rsid w:val="00D56BA4"/>
    <w:rsid w:val="00D57BCA"/>
    <w:rsid w:val="00D62C57"/>
    <w:rsid w:val="00D66700"/>
    <w:rsid w:val="00D67B2B"/>
    <w:rsid w:val="00D74FB8"/>
    <w:rsid w:val="00D82F1B"/>
    <w:rsid w:val="00D851BE"/>
    <w:rsid w:val="00D861AA"/>
    <w:rsid w:val="00DC4DA7"/>
    <w:rsid w:val="00DC6030"/>
    <w:rsid w:val="00DD4499"/>
    <w:rsid w:val="00DD5E9B"/>
    <w:rsid w:val="00DE1F82"/>
    <w:rsid w:val="00DE3218"/>
    <w:rsid w:val="00DE3BE2"/>
    <w:rsid w:val="00E10354"/>
    <w:rsid w:val="00E16843"/>
    <w:rsid w:val="00E16FC6"/>
    <w:rsid w:val="00E178AB"/>
    <w:rsid w:val="00E2141C"/>
    <w:rsid w:val="00E25DC2"/>
    <w:rsid w:val="00E27F62"/>
    <w:rsid w:val="00E44AFF"/>
    <w:rsid w:val="00E561CF"/>
    <w:rsid w:val="00E61C62"/>
    <w:rsid w:val="00E76B64"/>
    <w:rsid w:val="00E876DA"/>
    <w:rsid w:val="00EA7C44"/>
    <w:rsid w:val="00EB1975"/>
    <w:rsid w:val="00EB20B9"/>
    <w:rsid w:val="00EB596D"/>
    <w:rsid w:val="00EC35A2"/>
    <w:rsid w:val="00EC3FD6"/>
    <w:rsid w:val="00ED440B"/>
    <w:rsid w:val="00ED46C1"/>
    <w:rsid w:val="00EE493A"/>
    <w:rsid w:val="00EE4A18"/>
    <w:rsid w:val="00EE5E0B"/>
    <w:rsid w:val="00EE6FD0"/>
    <w:rsid w:val="00EF5E0D"/>
    <w:rsid w:val="00F010C4"/>
    <w:rsid w:val="00F0758B"/>
    <w:rsid w:val="00F14DD8"/>
    <w:rsid w:val="00F17591"/>
    <w:rsid w:val="00F22FC4"/>
    <w:rsid w:val="00F23FA4"/>
    <w:rsid w:val="00F23FC8"/>
    <w:rsid w:val="00F252ED"/>
    <w:rsid w:val="00F25DA2"/>
    <w:rsid w:val="00F2630D"/>
    <w:rsid w:val="00F462EE"/>
    <w:rsid w:val="00F47A81"/>
    <w:rsid w:val="00F67EBD"/>
    <w:rsid w:val="00F746B9"/>
    <w:rsid w:val="00F75692"/>
    <w:rsid w:val="00F75D95"/>
    <w:rsid w:val="00F909D6"/>
    <w:rsid w:val="00F92384"/>
    <w:rsid w:val="00F9397C"/>
    <w:rsid w:val="00F93F07"/>
    <w:rsid w:val="00FA6080"/>
    <w:rsid w:val="00FB22EF"/>
    <w:rsid w:val="00FB3969"/>
    <w:rsid w:val="00FC3EEA"/>
    <w:rsid w:val="00FC4C07"/>
    <w:rsid w:val="00FC6023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167519-2884-48D2-985A-12BAF6E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9"/>
    <w:lsdException w:name="heading 5" w:locked="1" w:uiPriority="9"/>
    <w:lsdException w:name="heading 6" w:locked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IAL Haupttext"/>
    <w:qFormat/>
    <w:rsid w:val="001E0CB6"/>
    <w:rPr>
      <w:rFonts w:ascii="Times New Roman" w:eastAsia="Times New Roman" w:hAnsi="Times New Roman"/>
    </w:rPr>
  </w:style>
  <w:style w:type="paragraph" w:styleId="berschrift1">
    <w:name w:val="heading 1"/>
    <w:aliases w:val="DIAL Überschrift 1"/>
    <w:basedOn w:val="Standard"/>
    <w:next w:val="Standard"/>
    <w:link w:val="berschrift1Zchn"/>
    <w:qFormat/>
    <w:rsid w:val="00845843"/>
    <w:pPr>
      <w:keepNext/>
      <w:keepLines/>
      <w:spacing w:before="480"/>
      <w:outlineLvl w:val="0"/>
    </w:pPr>
    <w:rPr>
      <w:bCs/>
      <w:sz w:val="28"/>
      <w:szCs w:val="28"/>
    </w:rPr>
  </w:style>
  <w:style w:type="paragraph" w:styleId="berschrift2">
    <w:name w:val="heading 2"/>
    <w:aliases w:val="DIAL Überschrift 2"/>
    <w:basedOn w:val="Standard"/>
    <w:next w:val="Standard"/>
    <w:link w:val="berschrift2Zchn"/>
    <w:unhideWhenUsed/>
    <w:qFormat/>
    <w:rsid w:val="00715023"/>
    <w:pPr>
      <w:keepNext/>
      <w:keepLines/>
      <w:spacing w:before="200"/>
      <w:outlineLvl w:val="1"/>
    </w:pPr>
    <w:rPr>
      <w:bCs/>
      <w:sz w:val="24"/>
      <w:szCs w:val="26"/>
    </w:rPr>
  </w:style>
  <w:style w:type="paragraph" w:styleId="berschrift3">
    <w:name w:val="heading 3"/>
    <w:aliases w:val="DIAL Überschrift 3"/>
    <w:basedOn w:val="Standard"/>
    <w:next w:val="Standard"/>
    <w:link w:val="berschrift3Zchn"/>
    <w:unhideWhenUsed/>
    <w:qFormat/>
    <w:rsid w:val="00CA6B1F"/>
    <w:pPr>
      <w:keepNext/>
      <w:keepLines/>
      <w:spacing w:before="200"/>
      <w:outlineLvl w:val="2"/>
    </w:pPr>
    <w:rPr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67EBD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67EBD"/>
    <w:pPr>
      <w:keepNext/>
      <w:keepLines/>
      <w:spacing w:before="200"/>
      <w:outlineLvl w:val="4"/>
    </w:pPr>
    <w:rPr>
      <w:color w:val="243F6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F67EBD"/>
    <w:pPr>
      <w:keepNext/>
      <w:keepLines/>
      <w:spacing w:before="200"/>
      <w:outlineLvl w:val="5"/>
    </w:pPr>
    <w:rPr>
      <w:i/>
      <w:iCs/>
      <w:color w:val="243F6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AL Überschrift 1 Zchn"/>
    <w:link w:val="berschrift1"/>
    <w:uiPriority w:val="9"/>
    <w:locked/>
    <w:rsid w:val="00845843"/>
    <w:rPr>
      <w:rFonts w:ascii="Frutiger 45 Light" w:eastAsia="Times New Roman" w:hAnsi="Frutiger 45 Light" w:cs="Times New Roman"/>
      <w:bCs/>
      <w:sz w:val="28"/>
      <w:szCs w:val="28"/>
      <w:lang w:eastAsia="de-DE"/>
    </w:rPr>
  </w:style>
  <w:style w:type="character" w:customStyle="1" w:styleId="berschrift2Zchn">
    <w:name w:val="Überschrift 2 Zchn"/>
    <w:aliases w:val="DIAL Überschrift 2 Zchn"/>
    <w:link w:val="berschrift2"/>
    <w:uiPriority w:val="9"/>
    <w:locked/>
    <w:rsid w:val="00715023"/>
    <w:rPr>
      <w:rFonts w:ascii="Frutiger 45 Light" w:eastAsia="Times New Roman" w:hAnsi="Frutiger 45 Light" w:cs="Times New Roman"/>
      <w:bCs/>
      <w:sz w:val="24"/>
      <w:szCs w:val="26"/>
      <w:lang w:eastAsia="de-DE"/>
    </w:rPr>
  </w:style>
  <w:style w:type="character" w:customStyle="1" w:styleId="berschrift3Zchn">
    <w:name w:val="Überschrift 3 Zchn"/>
    <w:aliases w:val="DIAL Überschrift 3 Zchn"/>
    <w:link w:val="berschrift3"/>
    <w:uiPriority w:val="9"/>
    <w:locked/>
    <w:rsid w:val="00CA6B1F"/>
    <w:rPr>
      <w:rFonts w:ascii="Frutiger 45 Light" w:eastAsia="Times New Roman" w:hAnsi="Frutiger 45 Light" w:cs="Times New Roman"/>
      <w:bCs/>
      <w:sz w:val="24"/>
      <w:szCs w:val="20"/>
      <w:lang w:eastAsia="de-DE"/>
    </w:rPr>
  </w:style>
  <w:style w:type="character" w:customStyle="1" w:styleId="berschrift4Zchn">
    <w:name w:val="Überschrift 4 Zchn"/>
    <w:link w:val="berschrift4"/>
    <w:uiPriority w:val="9"/>
    <w:locked/>
    <w:rsid w:val="00F67EBD"/>
    <w:rPr>
      <w:rFonts w:ascii="Frutiger 45 Light" w:eastAsia="Times New Roman" w:hAnsi="Frutiger 45 Light" w:cs="Times New Roman"/>
      <w:b/>
      <w:bCs/>
      <w:i/>
      <w:iCs/>
      <w:color w:val="4F81BD"/>
      <w:sz w:val="24"/>
      <w:szCs w:val="20"/>
      <w:lang w:eastAsia="de-DE"/>
    </w:rPr>
  </w:style>
  <w:style w:type="character" w:customStyle="1" w:styleId="berschrift5Zchn">
    <w:name w:val="Überschrift 5 Zchn"/>
    <w:link w:val="berschrift5"/>
    <w:uiPriority w:val="9"/>
    <w:locked/>
    <w:rsid w:val="00F67EBD"/>
    <w:rPr>
      <w:rFonts w:ascii="Frutiger 45 Light" w:eastAsia="Times New Roman" w:hAnsi="Frutiger 45 Light" w:cs="Times New Roman"/>
      <w:color w:val="243F60"/>
      <w:sz w:val="24"/>
      <w:szCs w:val="20"/>
      <w:lang w:eastAsia="de-DE"/>
    </w:rPr>
  </w:style>
  <w:style w:type="character" w:customStyle="1" w:styleId="berschrift6Zchn">
    <w:name w:val="Überschrift 6 Zchn"/>
    <w:link w:val="berschrift6"/>
    <w:uiPriority w:val="9"/>
    <w:locked/>
    <w:rsid w:val="00F67EBD"/>
    <w:rPr>
      <w:rFonts w:ascii="Frutiger 45 Light" w:eastAsia="Times New Roman" w:hAnsi="Frutiger 45 Light" w:cs="Times New Roman"/>
      <w:i/>
      <w:iCs/>
      <w:color w:val="243F60"/>
      <w:sz w:val="24"/>
      <w:szCs w:val="20"/>
      <w:lang w:eastAsia="de-DE"/>
    </w:rPr>
  </w:style>
  <w:style w:type="character" w:styleId="Hyperlink">
    <w:name w:val="Hyperlink"/>
    <w:uiPriority w:val="99"/>
    <w:rsid w:val="00254E3E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">
    <w:name w:val="Body Text"/>
    <w:basedOn w:val="Standard"/>
    <w:link w:val="TextkrperZchn"/>
    <w:uiPriority w:val="99"/>
    <w:rsid w:val="00254E3E"/>
    <w:pPr>
      <w:spacing w:after="60"/>
    </w:pPr>
    <w:rPr>
      <w:rFonts w:ascii="L Frutiger Light" w:hAnsi="L Frutiger Light"/>
      <w:spacing w:val="6"/>
      <w:sz w:val="14"/>
    </w:rPr>
  </w:style>
  <w:style w:type="character" w:customStyle="1" w:styleId="TextkrperZchn">
    <w:name w:val="Textkörper Zchn"/>
    <w:link w:val="Textkrper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2">
    <w:name w:val="Body Text 2"/>
    <w:basedOn w:val="Standard"/>
    <w:link w:val="Textkrper2Zchn"/>
    <w:uiPriority w:val="99"/>
    <w:rsid w:val="00254E3E"/>
    <w:pPr>
      <w:framePr w:w="2160" w:h="2302" w:hSpace="142" w:wrap="around" w:vAnchor="page" w:hAnchor="page" w:x="9357" w:y="13779" w:anchorLock="1"/>
      <w:shd w:val="solid" w:color="FFFFFF" w:fill="FFFFFF"/>
      <w:spacing w:after="40"/>
    </w:pPr>
    <w:rPr>
      <w:spacing w:val="4"/>
      <w:sz w:val="14"/>
    </w:rPr>
  </w:style>
  <w:style w:type="character" w:customStyle="1" w:styleId="Textkrper2Zchn">
    <w:name w:val="Textkörper 2 Zchn"/>
    <w:link w:val="Textkrper2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customStyle="1" w:styleId="Formatvorlage1">
    <w:name w:val="Formatvorlage1"/>
    <w:basedOn w:val="Standard"/>
    <w:rsid w:val="00F67EBD"/>
    <w:pPr>
      <w:framePr w:wrap="around" w:vAnchor="text" w:hAnchor="text" w:y="1"/>
      <w:spacing w:line="240" w:lineRule="exact"/>
    </w:pPr>
  </w:style>
  <w:style w:type="paragraph" w:styleId="Verzeichnis1">
    <w:name w:val="toc 1"/>
    <w:basedOn w:val="Standard"/>
    <w:next w:val="Standard"/>
    <w:autoRedefine/>
    <w:uiPriority w:val="99"/>
    <w:rsid w:val="00254E3E"/>
    <w:pPr>
      <w:spacing w:after="40"/>
    </w:pPr>
    <w:rPr>
      <w:szCs w:val="24"/>
    </w:rPr>
  </w:style>
  <w:style w:type="paragraph" w:styleId="Verzeichnis2">
    <w:name w:val="toc 2"/>
    <w:basedOn w:val="Standard"/>
    <w:next w:val="Standard"/>
    <w:autoRedefine/>
    <w:uiPriority w:val="99"/>
    <w:rsid w:val="00254E3E"/>
    <w:pPr>
      <w:spacing w:after="40"/>
      <w:ind w:left="221"/>
    </w:pPr>
    <w:rPr>
      <w:szCs w:val="24"/>
    </w:rPr>
  </w:style>
  <w:style w:type="paragraph" w:styleId="Verzeichnis3">
    <w:name w:val="toc 3"/>
    <w:basedOn w:val="Standard"/>
    <w:next w:val="Standard"/>
    <w:autoRedefine/>
    <w:uiPriority w:val="99"/>
    <w:rsid w:val="00254E3E"/>
    <w:pPr>
      <w:tabs>
        <w:tab w:val="left" w:pos="1440"/>
        <w:tab w:val="right" w:leader="dot" w:pos="9062"/>
      </w:tabs>
      <w:spacing w:after="40"/>
      <w:ind w:left="442"/>
    </w:pPr>
    <w:rPr>
      <w:szCs w:val="24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rsid w:val="00254E3E"/>
    <w:pPr>
      <w:spacing w:after="200"/>
    </w:pPr>
    <w:rPr>
      <w:b/>
      <w:bCs/>
      <w:color w:val="4F81BD"/>
    </w:rPr>
  </w:style>
  <w:style w:type="character" w:styleId="Funotenzeichen">
    <w:name w:val="footnote reference"/>
    <w:uiPriority w:val="99"/>
    <w:rsid w:val="00254E3E"/>
    <w:rPr>
      <w:rFonts w:cs="Times New Roman"/>
      <w:vertAlign w:val="superscript"/>
    </w:rPr>
  </w:style>
  <w:style w:type="character" w:styleId="Endnotenzeichen">
    <w:name w:val="endnote reference"/>
    <w:uiPriority w:val="99"/>
    <w:rsid w:val="00254E3E"/>
    <w:rPr>
      <w:rFonts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rsid w:val="00254E3E"/>
  </w:style>
  <w:style w:type="character" w:customStyle="1" w:styleId="EndnotentextZchn">
    <w:name w:val="Endnotentext Zchn"/>
    <w:link w:val="Endnotentext"/>
    <w:uiPriority w:val="99"/>
    <w:locked/>
    <w:rsid w:val="00254E3E"/>
    <w:rPr>
      <w:rFonts w:ascii="Frutiger 45 Light" w:hAnsi="Frutiger 45 Light" w:cs="Times New Roman"/>
      <w:lang w:eastAsia="en-US"/>
    </w:rPr>
  </w:style>
  <w:style w:type="paragraph" w:styleId="Titel">
    <w:name w:val="Title"/>
    <w:aliases w:val="DIAL Titel"/>
    <w:basedOn w:val="Standard"/>
    <w:next w:val="Standard"/>
    <w:link w:val="TitelZchn"/>
    <w:uiPriority w:val="10"/>
    <w:qFormat/>
    <w:rsid w:val="00BA688D"/>
    <w:pPr>
      <w:pBdr>
        <w:bottom w:val="single" w:sz="4" w:space="13" w:color="auto"/>
      </w:pBdr>
      <w:spacing w:after="300"/>
    </w:pPr>
    <w:rPr>
      <w:spacing w:val="5"/>
      <w:kern w:val="28"/>
      <w:sz w:val="52"/>
      <w:szCs w:val="52"/>
    </w:rPr>
  </w:style>
  <w:style w:type="character" w:customStyle="1" w:styleId="TitelZchn">
    <w:name w:val="Titel Zchn"/>
    <w:aliases w:val="DIAL Titel Zchn"/>
    <w:link w:val="Titel"/>
    <w:uiPriority w:val="10"/>
    <w:locked/>
    <w:rsid w:val="00BA688D"/>
    <w:rPr>
      <w:rFonts w:ascii="Frutiger 45 Light" w:eastAsia="Times New Roman" w:hAnsi="Frutiger 45 Light" w:cs="Times New Roman"/>
      <w:spacing w:val="5"/>
      <w:kern w:val="28"/>
      <w:sz w:val="52"/>
      <w:szCs w:val="52"/>
      <w:lang w:eastAsia="de-DE"/>
    </w:rPr>
  </w:style>
  <w:style w:type="character" w:styleId="BesuchterHyperlink">
    <w:name w:val="FollowedHyperlink"/>
    <w:uiPriority w:val="99"/>
    <w:rsid w:val="00254E3E"/>
    <w:rPr>
      <w:rFonts w:cs="Times New Roman"/>
      <w:color w:val="800080"/>
      <w:u w:val="single"/>
    </w:rPr>
  </w:style>
  <w:style w:type="character" w:styleId="Fett">
    <w:name w:val="Strong"/>
    <w:aliases w:val="DIAL Fett"/>
    <w:uiPriority w:val="22"/>
    <w:qFormat/>
    <w:rsid w:val="00254E3E"/>
    <w:rPr>
      <w:b/>
      <w:bCs/>
    </w:rPr>
  </w:style>
  <w:style w:type="character" w:styleId="Hervorhebung">
    <w:name w:val="Emphasis"/>
    <w:aliases w:val="DIAL Hervorhebung"/>
    <w:uiPriority w:val="20"/>
    <w:qFormat/>
    <w:rsid w:val="00254E3E"/>
    <w:rPr>
      <w:i/>
      <w:iCs/>
    </w:rPr>
  </w:style>
  <w:style w:type="paragraph" w:styleId="Dokumentstruktur">
    <w:name w:val="Document Map"/>
    <w:basedOn w:val="Standard"/>
    <w:link w:val="DokumentstrukturZchn"/>
    <w:uiPriority w:val="99"/>
    <w:rsid w:val="00254E3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locked/>
    <w:rsid w:val="00254E3E"/>
    <w:rPr>
      <w:rFonts w:ascii="Tahoma" w:hAnsi="Tahoma" w:cs="Tahoma"/>
      <w:sz w:val="16"/>
      <w:szCs w:val="16"/>
      <w:lang w:eastAsia="en-US"/>
    </w:rPr>
  </w:style>
  <w:style w:type="character" w:styleId="HTMLAkronym">
    <w:name w:val="HTML Acronym"/>
    <w:uiPriority w:val="99"/>
    <w:rsid w:val="00254E3E"/>
    <w:rPr>
      <w:rFonts w:cs="Times New Roman"/>
    </w:rPr>
  </w:style>
  <w:style w:type="paragraph" w:styleId="Listenabsatz">
    <w:name w:val="List Paragraph"/>
    <w:aliases w:val="DIAL Aufzählung"/>
    <w:basedOn w:val="Standard"/>
    <w:uiPriority w:val="34"/>
    <w:qFormat/>
    <w:rsid w:val="00880CFC"/>
    <w:pPr>
      <w:numPr>
        <w:numId w:val="37"/>
      </w:numPr>
      <w:spacing w:before="40"/>
      <w:ind w:left="357" w:hanging="357"/>
      <w:contextualSpacing/>
    </w:pPr>
  </w:style>
  <w:style w:type="character" w:customStyle="1" w:styleId="Quellcode">
    <w:name w:val="Quellcode"/>
    <w:uiPriority w:val="99"/>
    <w:rsid w:val="00254E3E"/>
    <w:rPr>
      <w:rFonts w:ascii="Courier New" w:hAnsi="Courier New" w:cs="Times New Roman"/>
      <w:sz w:val="22"/>
    </w:rPr>
  </w:style>
  <w:style w:type="paragraph" w:customStyle="1" w:styleId="Formatvorlage2">
    <w:name w:val="Formatvorlage2"/>
    <w:basedOn w:val="berschrift2"/>
    <w:uiPriority w:val="99"/>
    <w:rsid w:val="00254E3E"/>
    <w:rPr>
      <w:b/>
    </w:rPr>
  </w:style>
  <w:style w:type="paragraph" w:customStyle="1" w:styleId="Formatvorlage3">
    <w:name w:val="Formatvorlage3"/>
    <w:basedOn w:val="berschrift1"/>
    <w:uiPriority w:val="99"/>
    <w:rsid w:val="00254E3E"/>
    <w:rPr>
      <w:lang w:eastAsia="en-US"/>
    </w:rPr>
  </w:style>
  <w:style w:type="paragraph" w:customStyle="1" w:styleId="Tabelle">
    <w:name w:val="Tabelle"/>
    <w:basedOn w:val="Standard"/>
    <w:uiPriority w:val="99"/>
    <w:rsid w:val="00254E3E"/>
    <w:pPr>
      <w:spacing w:before="40" w:after="40"/>
    </w:pPr>
    <w:rPr>
      <w:rFonts w:ascii="Tahoma" w:hAnsi="Tahoma"/>
    </w:rPr>
  </w:style>
  <w:style w:type="paragraph" w:customStyle="1" w:styleId="Tabellenkopf">
    <w:name w:val="Tabellenkopf"/>
    <w:basedOn w:val="Tabelle"/>
    <w:uiPriority w:val="99"/>
    <w:rsid w:val="00254E3E"/>
    <w:rPr>
      <w:rFonts w:ascii="Frutiger 45 Light" w:hAnsi="Frutiger 45 Light"/>
      <w:b/>
    </w:rPr>
  </w:style>
  <w:style w:type="paragraph" w:customStyle="1" w:styleId="berschrift1ohne">
    <w:name w:val="Überschrift 1 ohne"/>
    <w:basedOn w:val="berschrift1"/>
    <w:uiPriority w:val="99"/>
    <w:rsid w:val="00254E3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uiPriority w:val="99"/>
    <w:rsid w:val="00473E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locked/>
    <w:rsid w:val="00473EE0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473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rginale">
    <w:name w:val="Marginale"/>
    <w:uiPriority w:val="99"/>
    <w:rsid w:val="006E4076"/>
    <w:pPr>
      <w:framePr w:w="2552" w:hSpace="284" w:wrap="around" w:vAnchor="text" w:hAnchor="margin" w:xAlign="right" w:y="1"/>
      <w:spacing w:after="200" w:line="276" w:lineRule="auto"/>
    </w:pPr>
    <w:rPr>
      <w:rFonts w:ascii="Frutiger 45 Light" w:hAnsi="Frutiger 45 Light"/>
      <w:i/>
      <w:sz w:val="22"/>
      <w:szCs w:val="22"/>
      <w:lang w:val="en-US" w:eastAsia="en-US"/>
    </w:rPr>
  </w:style>
  <w:style w:type="character" w:styleId="Kommentarzeichen">
    <w:name w:val="annotation reference"/>
    <w:uiPriority w:val="99"/>
    <w:rsid w:val="00D12BE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D12BE8"/>
  </w:style>
  <w:style w:type="character" w:customStyle="1" w:styleId="KommentartextZchn">
    <w:name w:val="Kommentartext Zchn"/>
    <w:link w:val="Kommentartext"/>
    <w:uiPriority w:val="99"/>
    <w:locked/>
    <w:rsid w:val="00D12BE8"/>
    <w:rPr>
      <w:rFonts w:ascii="Frutiger 45 Light" w:hAnsi="Frutiger 45 Light" w:cs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D12BE8"/>
    <w:rPr>
      <w:b/>
      <w:bCs/>
    </w:rPr>
  </w:style>
  <w:style w:type="character" w:customStyle="1" w:styleId="KommentarthemaZchn">
    <w:name w:val="Kommentarthema Zchn"/>
    <w:link w:val="Kommentarthema"/>
    <w:uiPriority w:val="99"/>
    <w:locked/>
    <w:rsid w:val="00D12BE8"/>
    <w:rPr>
      <w:rFonts w:ascii="Frutiger 45 Light" w:hAnsi="Frutiger 45 Light" w:cs="Times New Roman"/>
      <w:b/>
      <w:bCs/>
      <w:lang w:eastAsia="en-US"/>
    </w:rPr>
  </w:style>
  <w:style w:type="paragraph" w:styleId="Untertitel">
    <w:name w:val="Subtitle"/>
    <w:aliases w:val="DIAL Untertitel"/>
    <w:basedOn w:val="Standard"/>
    <w:next w:val="Standard"/>
    <w:link w:val="UntertitelZchn"/>
    <w:uiPriority w:val="11"/>
    <w:qFormat/>
    <w:locked/>
    <w:rsid w:val="00051010"/>
    <w:pPr>
      <w:numPr>
        <w:ilvl w:val="1"/>
      </w:numPr>
    </w:pPr>
    <w:rPr>
      <w:i/>
      <w:iCs/>
      <w:sz w:val="24"/>
      <w:szCs w:val="24"/>
    </w:rPr>
  </w:style>
  <w:style w:type="character" w:customStyle="1" w:styleId="UntertitelZchn">
    <w:name w:val="Untertitel Zchn"/>
    <w:aliases w:val="DIAL Untertitel Zchn"/>
    <w:link w:val="Untertitel"/>
    <w:uiPriority w:val="11"/>
    <w:rsid w:val="00051010"/>
    <w:rPr>
      <w:rFonts w:ascii="Frutiger 45 Light" w:eastAsia="Times New Roman" w:hAnsi="Frutiger 45 Light" w:cs="Times New Roman"/>
      <w:i/>
      <w:iCs/>
      <w:sz w:val="24"/>
      <w:szCs w:val="24"/>
      <w:lang w:eastAsia="de-DE"/>
    </w:rPr>
  </w:style>
  <w:style w:type="paragraph" w:styleId="Zitat">
    <w:name w:val="Quote"/>
    <w:aliases w:val="DIAL Zitat"/>
    <w:basedOn w:val="Standard"/>
    <w:next w:val="Standard"/>
    <w:link w:val="ZitatZchn"/>
    <w:uiPriority w:val="29"/>
    <w:qFormat/>
    <w:rsid w:val="00D62C57"/>
    <w:pPr>
      <w:pBdr>
        <w:left w:val="single" w:sz="4" w:space="5" w:color="BFBFBF"/>
      </w:pBdr>
      <w:spacing w:before="100" w:after="100"/>
      <w:ind w:left="284"/>
    </w:pPr>
    <w:rPr>
      <w:i/>
      <w:iCs/>
      <w:color w:val="808080"/>
    </w:rPr>
  </w:style>
  <w:style w:type="character" w:customStyle="1" w:styleId="ZitatZchn">
    <w:name w:val="Zitat Zchn"/>
    <w:aliases w:val="DIAL Zitat Zchn"/>
    <w:link w:val="Zitat"/>
    <w:uiPriority w:val="29"/>
    <w:rsid w:val="00D62C57"/>
    <w:rPr>
      <w:rFonts w:ascii="Frutiger 45 Light" w:eastAsia="Times" w:hAnsi="Frutiger 45 Light" w:cs="Times New Roman"/>
      <w:i/>
      <w:iCs/>
      <w:color w:val="808080"/>
      <w:sz w:val="2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EB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</w:rPr>
  </w:style>
  <w:style w:type="character" w:customStyle="1" w:styleId="IntensivesZitatZchn">
    <w:name w:val="Intensives Zitat Zchn"/>
    <w:link w:val="IntensivesZitat"/>
    <w:uiPriority w:val="30"/>
    <w:rsid w:val="00F67EBD"/>
    <w:rPr>
      <w:rFonts w:ascii="Frutiger 45 Light" w:eastAsia="Times" w:hAnsi="Frutiger 45 Light" w:cs="Times New Roman"/>
      <w:b/>
      <w:bCs/>
      <w:i/>
      <w:iCs/>
      <w:color w:val="4F81BD"/>
      <w:sz w:val="24"/>
      <w:szCs w:val="20"/>
      <w:lang w:eastAsia="de-DE"/>
    </w:rPr>
  </w:style>
  <w:style w:type="paragraph" w:customStyle="1" w:styleId="DIALPositionsrahmen">
    <w:name w:val="DIAL Positionsrahmen"/>
    <w:basedOn w:val="Formatvorlage1"/>
    <w:qFormat/>
    <w:rsid w:val="00F67EBD"/>
    <w:pPr>
      <w:framePr w:wrap="notBeside"/>
    </w:pPr>
  </w:style>
  <w:style w:type="paragraph" w:styleId="KeinLeerraum">
    <w:name w:val="No Spacing"/>
    <w:aliases w:val="DIAL Kein Leerraum"/>
    <w:uiPriority w:val="1"/>
    <w:qFormat/>
    <w:rsid w:val="00F67EBD"/>
    <w:rPr>
      <w:rFonts w:ascii="Frutiger 45 Light" w:eastAsia="Times" w:hAnsi="Frutiger 45 Light"/>
      <w:sz w:val="18"/>
      <w:szCs w:val="18"/>
    </w:rPr>
  </w:style>
  <w:style w:type="table" w:customStyle="1" w:styleId="EinfacheTabelle11">
    <w:name w:val="Einfache Tabelle 11"/>
    <w:basedOn w:val="NormaleTabelle"/>
    <w:uiPriority w:val="41"/>
    <w:rsid w:val="00AB769F"/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Formatvorlage4">
    <w:name w:val="Formatvorlage4"/>
    <w:basedOn w:val="Beschriftung"/>
    <w:link w:val="Formatvorlage4Zchn"/>
    <w:rsid w:val="005F268E"/>
  </w:style>
  <w:style w:type="paragraph" w:customStyle="1" w:styleId="DIALBildunterschrift">
    <w:name w:val="DIAL Bildunterschrift"/>
    <w:basedOn w:val="Standard"/>
    <w:next w:val="Standard"/>
    <w:link w:val="DIALBildunterschriftZchn"/>
    <w:qFormat/>
    <w:rsid w:val="007506C4"/>
    <w:pPr>
      <w:spacing w:before="100" w:after="100"/>
    </w:pPr>
    <w:rPr>
      <w:i/>
    </w:rPr>
  </w:style>
  <w:style w:type="character" w:customStyle="1" w:styleId="BeschriftungZchn">
    <w:name w:val="Beschriftung Zchn"/>
    <w:link w:val="Beschriftung"/>
    <w:uiPriority w:val="35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Formatvorlage4Zchn">
    <w:name w:val="Formatvorlage4 Zchn"/>
    <w:link w:val="Formatvorlage4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DIALBildunterschriftZchn">
    <w:name w:val="DIAL Bildunterschrift Zchn"/>
    <w:link w:val="DIALBildunterschrift"/>
    <w:rsid w:val="007506C4"/>
    <w:rPr>
      <w:rFonts w:ascii="Frutiger 45 Light" w:eastAsia="Times" w:hAnsi="Frutiger 45 Light"/>
      <w:b w:val="0"/>
      <w:bCs w:val="0"/>
      <w:i/>
      <w:color w:val="4F81BD"/>
      <w:sz w:val="18"/>
      <w:szCs w:val="18"/>
      <w:lang w:eastAsia="de-DE"/>
    </w:rPr>
  </w:style>
  <w:style w:type="paragraph" w:customStyle="1" w:styleId="DIALKopf-Fusszeile">
    <w:name w:val="DIAL Kopf-/Fusszeile"/>
    <w:basedOn w:val="Standard"/>
    <w:link w:val="DIALKopf-FusszeileZchn"/>
    <w:qFormat/>
    <w:rsid w:val="00845843"/>
    <w:rPr>
      <w:noProof/>
      <w:color w:val="808080"/>
    </w:rPr>
  </w:style>
  <w:style w:type="character" w:customStyle="1" w:styleId="DIALKopf-FusszeileZchn">
    <w:name w:val="DIAL Kopf-/Fusszeile Zchn"/>
    <w:link w:val="DIALKopf-Fusszeile"/>
    <w:rsid w:val="00845843"/>
    <w:rPr>
      <w:rFonts w:ascii="Frutiger 45 Light" w:eastAsia="Times" w:hAnsi="Frutiger 45 Light"/>
      <w:noProof/>
      <w:color w:val="808080"/>
      <w:sz w:val="18"/>
      <w:szCs w:val="18"/>
      <w:lang w:eastAsia="de-DE"/>
    </w:rPr>
  </w:style>
  <w:style w:type="character" w:styleId="IntensiveHervorhebung">
    <w:name w:val="Intense Emphasis"/>
    <w:aliases w:val="DIAL Intensive Hervorhebung"/>
    <w:uiPriority w:val="21"/>
    <w:qFormat/>
    <w:rsid w:val="00880CFC"/>
    <w:rPr>
      <w:b/>
      <w:bCs/>
      <w:i w:val="0"/>
      <w:iCs/>
      <w:color w:val="E0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ischbach\AppData\Roaming\Microsoft\Vorlagen\DIAL-Vorlagen\DIAL%20Vorlage-Dokumente%20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CACE9-937E-4AF4-AF00-5C36AA6F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DIAL Vorlage-Dokumente DE.dotx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DIAL Vorlage für Dokumente</vt:lpstr>
    </vt:vector>
  </TitlesOfParts>
  <Manager>roth@dial.de</Manager>
  <Company>DIAL GmbH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 Vorlage für Dokumente</dc:title>
  <dc:creator>Ines Fischbach</dc:creator>
  <cp:lastModifiedBy>Chris Liam Hellwig</cp:lastModifiedBy>
  <cp:revision>10</cp:revision>
  <cp:lastPrinted>2014-01-14T14:23:00Z</cp:lastPrinted>
  <dcterms:created xsi:type="dcterms:W3CDTF">2019-03-20T15:31:00Z</dcterms:created>
  <dcterms:modified xsi:type="dcterms:W3CDTF">2021-06-15T13:00:00Z</dcterms:modified>
</cp:coreProperties>
</file>